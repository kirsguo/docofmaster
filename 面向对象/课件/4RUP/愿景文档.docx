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愿景文档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业务需求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背景  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业务机遇   （市场竞争）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业务目标   （利益）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客户或市场需求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提供给客户的价值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业务风险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愿景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陈述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主要特性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假设和依存环境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范围和局限性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首次发行的范围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随后发行的范围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局限性和专用性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23FAEC"/>
    <w:multiLevelType w:val="singleLevel"/>
    <w:tmpl w:val="F323FAE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8ED444"/>
    <w:multiLevelType w:val="singleLevel"/>
    <w:tmpl w:val="438ED4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81A4BF"/>
    <w:multiLevelType w:val="singleLevel"/>
    <w:tmpl w:val="4481A4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EE894EC"/>
    <w:multiLevelType w:val="singleLevel"/>
    <w:tmpl w:val="4EE894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53531"/>
    <w:rsid w:val="3855353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2018-05-17T03:52:00Z</dcterms:created>
  <dc:creator>Administrator</dc:creator>
  <cp:lastModifiedBy>Administrator</cp:lastModifiedBy>
  <dcterms:modified xsi:type="dcterms:W3CDTF">2018-05-17T04:04:46Z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